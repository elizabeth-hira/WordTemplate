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25E" w14:textId="77777777" w:rsidR="007130E8" w:rsidRPr="00421168" w:rsidRDefault="00866BEC" w:rsidP="004211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7782D">
        <w:rPr>
          <w:rFonts w:ascii="Times New Roman" w:hAnsi="Times New Roman" w:cs="Times New Roman"/>
          <w:b/>
          <w:bCs/>
          <w:color w:val="FF0000"/>
          <w:sz w:val="44"/>
          <w:szCs w:val="44"/>
        </w:rPr>
        <w:t>The</w:t>
      </w:r>
      <w:r w:rsidRPr="00421168">
        <w:rPr>
          <w:rFonts w:ascii="Times New Roman" w:hAnsi="Times New Roman" w:cs="Times New Roman"/>
          <w:b/>
          <w:bCs/>
          <w:sz w:val="44"/>
          <w:szCs w:val="44"/>
        </w:rPr>
        <w:t xml:space="preserve"> Witcher stats</w:t>
      </w:r>
    </w:p>
    <w:p w14:paraId="26471AF7" w14:textId="77777777" w:rsidR="00866BEC" w:rsidRPr="00421168" w:rsidRDefault="00866BEC">
      <w:pPr>
        <w:rPr>
          <w:rFonts w:ascii="Times New Roman" w:hAnsi="Times New Roman" w:cs="Times New Roman"/>
          <w:sz w:val="36"/>
          <w:szCs w:val="36"/>
        </w:rPr>
      </w:pPr>
      <w:r w:rsidRPr="00421168">
        <w:rPr>
          <w:rFonts w:ascii="Times New Roman" w:hAnsi="Times New Roman" w:cs="Times New Roman"/>
          <w:sz w:val="36"/>
          <w:szCs w:val="36"/>
        </w:rPr>
        <w:t>Nickname:</w:t>
      </w:r>
      <w:r w:rsidR="00421168">
        <w:rPr>
          <w:rFonts w:ascii="Times New Roman" w:hAnsi="Times New Roman" w:cs="Times New Roman"/>
          <w:sz w:val="36"/>
          <w:szCs w:val="36"/>
        </w:rPr>
        <w:t xml:space="preserve"> </w:t>
      </w:r>
      <w:r w:rsidR="00765B58">
        <w:rPr>
          <w:rFonts w:ascii="Times New Roman" w:hAnsi="Times New Roman" w:cs="Times New Roman"/>
          <w:sz w:val="36"/>
          <w:szCs w:val="36"/>
        </w:rPr>
        <w:fldChar w:fldCharType="begin"/>
      </w:r>
      <w:r w:rsidR="00765B58">
        <w:rPr>
          <w:rFonts w:ascii="Times New Roman" w:hAnsi="Times New Roman" w:cs="Times New Roman"/>
          <w:sz w:val="36"/>
          <w:szCs w:val="36"/>
        </w:rPr>
        <w:instrText xml:space="preserve"> MERGEFIELD  nickname  \* MERGEFORMAT </w:instrText>
      </w:r>
      <w:r w:rsidR="00765B58">
        <w:rPr>
          <w:rFonts w:ascii="Times New Roman" w:hAnsi="Times New Roman" w:cs="Times New Roman"/>
          <w:sz w:val="36"/>
          <w:szCs w:val="36"/>
        </w:rPr>
        <w:fldChar w:fldCharType="separate"/>
      </w:r>
      <w:r w:rsidR="009323E6">
        <w:rPr>
          <w:rFonts w:ascii="Times New Roman" w:hAnsi="Times New Roman" w:cs="Times New Roman"/>
          <w:noProof/>
          <w:sz w:val="36"/>
          <w:szCs w:val="36"/>
        </w:rPr>
        <w:t>«nickname»</w:t>
      </w:r>
      <w:r w:rsidR="00765B58">
        <w:rPr>
          <w:rFonts w:ascii="Times New Roman" w:hAnsi="Times New Roman" w:cs="Times New Roman"/>
          <w:sz w:val="36"/>
          <w:szCs w:val="36"/>
        </w:rPr>
        <w:fldChar w:fldCharType="end"/>
      </w:r>
    </w:p>
    <w:p w14:paraId="10E22EE7" w14:textId="77777777" w:rsidR="00866BEC" w:rsidRPr="00614278" w:rsidRDefault="00866BEC">
      <w:pPr>
        <w:rPr>
          <w:rFonts w:ascii="Times New Roman" w:hAnsi="Times New Roman" w:cs="Times New Roman"/>
          <w:sz w:val="36"/>
          <w:szCs w:val="36"/>
        </w:rPr>
      </w:pPr>
      <w:r w:rsidRPr="00421168">
        <w:rPr>
          <w:rFonts w:ascii="Times New Roman" w:hAnsi="Times New Roman" w:cs="Times New Roman"/>
          <w:sz w:val="36"/>
          <w:szCs w:val="36"/>
        </w:rPr>
        <w:t>Hours of play:</w:t>
      </w:r>
      <w:r w:rsidR="00421168">
        <w:rPr>
          <w:rFonts w:ascii="Times New Roman" w:hAnsi="Times New Roman" w:cs="Times New Roman"/>
          <w:sz w:val="36"/>
          <w:szCs w:val="36"/>
        </w:rPr>
        <w:t xml:space="preserve"> </w:t>
      </w:r>
      <w:r w:rsidR="00765B58">
        <w:rPr>
          <w:rFonts w:ascii="Times New Roman" w:hAnsi="Times New Roman" w:cs="Times New Roman"/>
          <w:sz w:val="36"/>
          <w:szCs w:val="36"/>
        </w:rPr>
        <w:fldChar w:fldCharType="begin"/>
      </w:r>
      <w:r w:rsidR="00765B58">
        <w:rPr>
          <w:rFonts w:ascii="Times New Roman" w:hAnsi="Times New Roman" w:cs="Times New Roman"/>
          <w:sz w:val="36"/>
          <w:szCs w:val="36"/>
        </w:rPr>
        <w:instrText xml:space="preserve"> MERGEFIELD  hoursOfPlaying  \* MERGEFORMAT </w:instrText>
      </w:r>
      <w:r w:rsidR="00765B58">
        <w:rPr>
          <w:rFonts w:ascii="Times New Roman" w:hAnsi="Times New Roman" w:cs="Times New Roman"/>
          <w:sz w:val="36"/>
          <w:szCs w:val="36"/>
        </w:rPr>
        <w:fldChar w:fldCharType="separate"/>
      </w:r>
      <w:r w:rsidR="009323E6">
        <w:rPr>
          <w:rFonts w:ascii="Times New Roman" w:hAnsi="Times New Roman" w:cs="Times New Roman"/>
          <w:noProof/>
          <w:sz w:val="36"/>
          <w:szCs w:val="36"/>
        </w:rPr>
        <w:t>«hoursOfPlaying»</w:t>
      </w:r>
      <w:r w:rsidR="00765B58">
        <w:rPr>
          <w:rFonts w:ascii="Times New Roman" w:hAnsi="Times New Roman" w:cs="Times New Roman"/>
          <w:sz w:val="36"/>
          <w:szCs w:val="36"/>
        </w:rPr>
        <w:fldChar w:fldCharType="end"/>
      </w:r>
    </w:p>
    <w:p w14:paraId="502E1E19" w14:textId="77777777" w:rsidR="00866BEC" w:rsidRPr="00421168" w:rsidRDefault="00421168">
      <w:pPr>
        <w:rPr>
          <w:rFonts w:ascii="Times New Roman" w:hAnsi="Times New Roman" w:cs="Times New Roman"/>
          <w:sz w:val="36"/>
          <w:szCs w:val="36"/>
        </w:rPr>
      </w:pPr>
      <w:r w:rsidRPr="00421168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035D8FB" wp14:editId="0CD1F29F">
            <wp:simplePos x="0" y="0"/>
            <wp:positionH relativeFrom="column">
              <wp:posOffset>-3810</wp:posOffset>
            </wp:positionH>
            <wp:positionV relativeFrom="page">
              <wp:posOffset>2657475</wp:posOffset>
            </wp:positionV>
            <wp:extent cx="5934075" cy="59340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BEC" w:rsidRPr="00421168">
        <w:rPr>
          <w:rFonts w:ascii="Times New Roman" w:hAnsi="Times New Roman" w:cs="Times New Roman"/>
          <w:sz w:val="36"/>
          <w:szCs w:val="36"/>
        </w:rPr>
        <w:t>Level:</w:t>
      </w:r>
      <w:r w:rsidR="00765B58">
        <w:rPr>
          <w:rFonts w:ascii="Times New Roman" w:hAnsi="Times New Roman" w:cs="Times New Roman"/>
          <w:sz w:val="36"/>
          <w:szCs w:val="36"/>
        </w:rPr>
        <w:t xml:space="preserve"> </w:t>
      </w:r>
      <w:r w:rsidR="00765B58">
        <w:rPr>
          <w:rFonts w:ascii="Times New Roman" w:hAnsi="Times New Roman" w:cs="Times New Roman"/>
          <w:sz w:val="36"/>
          <w:szCs w:val="36"/>
        </w:rPr>
        <w:fldChar w:fldCharType="begin"/>
      </w:r>
      <w:r w:rsidR="00765B58">
        <w:rPr>
          <w:rFonts w:ascii="Times New Roman" w:hAnsi="Times New Roman" w:cs="Times New Roman"/>
          <w:sz w:val="36"/>
          <w:szCs w:val="36"/>
        </w:rPr>
        <w:instrText xml:space="preserve"> MERGEFIELD  level  \* MERGEFORMAT </w:instrText>
      </w:r>
      <w:r w:rsidR="00765B58">
        <w:rPr>
          <w:rFonts w:ascii="Times New Roman" w:hAnsi="Times New Roman" w:cs="Times New Roman"/>
          <w:sz w:val="36"/>
          <w:szCs w:val="36"/>
        </w:rPr>
        <w:fldChar w:fldCharType="separate"/>
      </w:r>
      <w:r w:rsidR="009323E6">
        <w:rPr>
          <w:rFonts w:ascii="Times New Roman" w:hAnsi="Times New Roman" w:cs="Times New Roman"/>
          <w:noProof/>
          <w:sz w:val="36"/>
          <w:szCs w:val="36"/>
        </w:rPr>
        <w:t>«level»</w:t>
      </w:r>
      <w:r w:rsidR="00765B58">
        <w:rPr>
          <w:rFonts w:ascii="Times New Roman" w:hAnsi="Times New Roman" w:cs="Times New Roman"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420"/>
        <w:gridCol w:w="2070"/>
        <w:gridCol w:w="1880"/>
      </w:tblGrid>
      <w:tr w:rsidR="00421168" w14:paraId="42162A29" w14:textId="77777777" w:rsidTr="00765B58">
        <w:tc>
          <w:tcPr>
            <w:tcW w:w="1975" w:type="dxa"/>
          </w:tcPr>
          <w:p w14:paraId="1445782E" w14:textId="77777777" w:rsidR="00421168" w:rsidRPr="00421168" w:rsidRDefault="00421168" w:rsidP="00360C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Mission</w:t>
            </w:r>
          </w:p>
        </w:tc>
        <w:tc>
          <w:tcPr>
            <w:tcW w:w="3420" w:type="dxa"/>
          </w:tcPr>
          <w:p w14:paraId="4820410C" w14:textId="77777777" w:rsidR="00421168" w:rsidRPr="00421168" w:rsidRDefault="00421168" w:rsidP="00360C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step</w:t>
            </w:r>
          </w:p>
        </w:tc>
        <w:tc>
          <w:tcPr>
            <w:tcW w:w="2070" w:type="dxa"/>
          </w:tcPr>
          <w:p w14:paraId="186C3604" w14:textId="77777777" w:rsidR="00421168" w:rsidRPr="00421168" w:rsidRDefault="00421168" w:rsidP="004211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Begin date</w:t>
            </w:r>
          </w:p>
        </w:tc>
        <w:tc>
          <w:tcPr>
            <w:tcW w:w="1880" w:type="dxa"/>
          </w:tcPr>
          <w:p w14:paraId="0A60E3F7" w14:textId="77777777" w:rsidR="00421168" w:rsidRPr="00421168" w:rsidRDefault="00421168" w:rsidP="00360CA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 of completion</w:t>
            </w:r>
          </w:p>
        </w:tc>
      </w:tr>
      <w:tr w:rsidR="00421168" w14:paraId="6D478B1F" w14:textId="77777777" w:rsidTr="00765B58">
        <w:tc>
          <w:tcPr>
            <w:tcW w:w="1975" w:type="dxa"/>
          </w:tcPr>
          <w:p w14:paraId="675C3FE8" w14:textId="77777777" w:rsidR="00421168" w:rsidRPr="00421168" w:rsidRDefault="00614278" w:rsidP="00360C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MERGEFIELD  firstCell  \* MERGEFORMAT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="009323E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«firstCell»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3420" w:type="dxa"/>
          </w:tcPr>
          <w:p w14:paraId="590C9F64" w14:textId="25BACA1B" w:rsidR="00421168" w:rsidRPr="00421168" w:rsidRDefault="00233B9A" w:rsidP="00360CA8">
            <w:pPr>
              <w:rPr>
                <w:rFonts w:ascii="Times New Roman" w:hAnsi="Times New Roman" w:cs="Times New Roman"/>
                <w:i/>
                <w:iCs/>
                <w:color w:val="2F5496" w:themeColor="accent1" w:themeShade="BF"/>
              </w:rPr>
            </w:pPr>
            <w:r>
              <w:rPr>
                <w:rFonts w:ascii="Times New Roman" w:hAnsi="Times New Roman" w:cs="Times New Roman"/>
                <w:i/>
                <w:iCs/>
                <w:color w:val="2F5496" w:themeColor="accent1" w:themeShade="BF"/>
              </w:rPr>
              <w:t xml:space="preserve"> </w:t>
            </w:r>
          </w:p>
        </w:tc>
        <w:tc>
          <w:tcPr>
            <w:tcW w:w="2070" w:type="dxa"/>
          </w:tcPr>
          <w:p w14:paraId="544B9FAF" w14:textId="09E83C7D" w:rsidR="00421168" w:rsidRPr="00421168" w:rsidRDefault="00233B9A" w:rsidP="00421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80" w:type="dxa"/>
          </w:tcPr>
          <w:p w14:paraId="7439ED0A" w14:textId="2D65303F" w:rsidR="00421168" w:rsidRPr="00C30650" w:rsidRDefault="00233B9A" w:rsidP="009355A2">
            <w:pPr>
              <w:jc w:val="right"/>
              <w:rPr>
                <w:rFonts w:ascii="Times New Roman" w:hAnsi="Times New Roman" w:cs="Times New Roman"/>
                <w:color w:val="C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6CB11314" w14:textId="77777777" w:rsidR="00866BEC" w:rsidRPr="00866BEC" w:rsidRDefault="00866BEC">
      <w:pPr>
        <w:rPr>
          <w:rFonts w:ascii="Times New Roman" w:hAnsi="Times New Roman" w:cs="Times New Roman"/>
        </w:rPr>
      </w:pPr>
    </w:p>
    <w:sectPr w:rsidR="00866BEC" w:rsidRPr="00866BEC" w:rsidSect="004F093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C812" w14:textId="77777777" w:rsidR="005B5639" w:rsidRDefault="005B5639" w:rsidP="00E613DF">
      <w:pPr>
        <w:spacing w:after="0" w:line="240" w:lineRule="auto"/>
      </w:pPr>
      <w:r>
        <w:separator/>
      </w:r>
    </w:p>
  </w:endnote>
  <w:endnote w:type="continuationSeparator" w:id="0">
    <w:p w14:paraId="6B98654D" w14:textId="77777777" w:rsidR="005B5639" w:rsidRDefault="005B5639" w:rsidP="00E6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C3C3" w14:textId="77777777" w:rsidR="005B5639" w:rsidRDefault="005B5639" w:rsidP="00E613DF">
      <w:pPr>
        <w:spacing w:after="0" w:line="240" w:lineRule="auto"/>
      </w:pPr>
      <w:r>
        <w:separator/>
      </w:r>
    </w:p>
  </w:footnote>
  <w:footnote w:type="continuationSeparator" w:id="0">
    <w:p w14:paraId="1A319536" w14:textId="77777777" w:rsidR="005B5639" w:rsidRDefault="005B5639" w:rsidP="00E6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A09B" w14:textId="77777777" w:rsidR="00E613DF" w:rsidRDefault="00E613DF">
    <w:pPr>
      <w:pStyle w:val="Header"/>
      <w:rPr>
        <w:lang w:val="ru-RU"/>
      </w:rPr>
    </w:pPr>
    <w:r>
      <w:rPr>
        <w:lang w:val="ru-RU"/>
      </w:rPr>
      <w:t xml:space="preserve">Гиро Елизавета Олеговна, 2021 </w:t>
    </w:r>
  </w:p>
  <w:p w14:paraId="35021AF9" w14:textId="77777777" w:rsidR="00E613DF" w:rsidRPr="00E613DF" w:rsidRDefault="00E613DF">
    <w:pPr>
      <w:pStyle w:val="Header"/>
      <w:rPr>
        <w:lang w:val="ru-RU"/>
      </w:rPr>
    </w:pPr>
    <w:r>
      <w:rPr>
        <w:lang w:val="ru-RU"/>
      </w:rPr>
      <w:t>3 курс 12 группа</w:t>
    </w:r>
  </w:p>
  <w:p w14:paraId="2CD192EE" w14:textId="77777777" w:rsidR="00E613DF" w:rsidRDefault="00E613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E6"/>
    <w:rsid w:val="000620C3"/>
    <w:rsid w:val="00233B9A"/>
    <w:rsid w:val="0027782D"/>
    <w:rsid w:val="00284343"/>
    <w:rsid w:val="0028676C"/>
    <w:rsid w:val="002F6532"/>
    <w:rsid w:val="00360CA8"/>
    <w:rsid w:val="00421168"/>
    <w:rsid w:val="004331D3"/>
    <w:rsid w:val="004F093B"/>
    <w:rsid w:val="005B5639"/>
    <w:rsid w:val="005D5955"/>
    <w:rsid w:val="005F636B"/>
    <w:rsid w:val="00614278"/>
    <w:rsid w:val="007130E8"/>
    <w:rsid w:val="00765B58"/>
    <w:rsid w:val="00866BEC"/>
    <w:rsid w:val="009323E6"/>
    <w:rsid w:val="009355A2"/>
    <w:rsid w:val="009A1AA1"/>
    <w:rsid w:val="00A40C23"/>
    <w:rsid w:val="00C30650"/>
    <w:rsid w:val="00E210FA"/>
    <w:rsid w:val="00E23083"/>
    <w:rsid w:val="00E613DF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539F"/>
  <w15:chartTrackingRefBased/>
  <w15:docId w15:val="{138ECA22-9632-4FC7-84D4-56E6D785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3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DF"/>
  </w:style>
  <w:style w:type="paragraph" w:styleId="Footer">
    <w:name w:val="footer"/>
    <w:basedOn w:val="Normal"/>
    <w:link w:val="FooterChar"/>
    <w:uiPriority w:val="99"/>
    <w:unhideWhenUsed/>
    <w:rsid w:val="00E613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DF"/>
  </w:style>
  <w:style w:type="table" w:styleId="TableGrid">
    <w:name w:val="Table Grid"/>
    <w:basedOn w:val="TableNormal"/>
    <w:uiPriority w:val="39"/>
    <w:rsid w:val="00866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_files\Univer\3_&#1082;&#1091;&#1088;&#1089;\CSAB\lab1_part3\lab1_part2\The_Witcher_stat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E4C43-DE65-47E0-85F7-5BB58F24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The_Witcher_stats.dotx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elizavetagiro@gmail.com</cp:lastModifiedBy>
  <cp:revision>5</cp:revision>
  <dcterms:created xsi:type="dcterms:W3CDTF">2021-11-02T17:30:00Z</dcterms:created>
  <dcterms:modified xsi:type="dcterms:W3CDTF">2021-11-18T20:51:00Z</dcterms:modified>
</cp:coreProperties>
</file>